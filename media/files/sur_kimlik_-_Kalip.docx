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B006" w14:textId="77777777" w:rsidR="00CC0382" w:rsidRDefault="002B579D" w:rsidP="00CC0382">
      <w:pPr>
        <w:spacing w:line="360" w:lineRule="auto"/>
        <w:jc w:val="center"/>
        <w:rPr>
          <w:rStyle w:val="hps"/>
          <w:rFonts w:ascii="Cambria" w:hAnsi="Cambria" w:cs="Arial"/>
          <w:b/>
          <w:bCs/>
          <w:sz w:val="28"/>
          <w:szCs w:val="28"/>
        </w:rPr>
      </w:pPr>
      <w:r w:rsidRPr="002B579D">
        <w:rPr>
          <w:rStyle w:val="hps"/>
          <w:rFonts w:ascii="Cambria" w:hAnsi="Cambria" w:cs="Arial"/>
          <w:b/>
          <w:bCs/>
          <w:sz w:val="28"/>
          <w:szCs w:val="28"/>
        </w:rPr>
        <w:t>Suriy</w:t>
      </w:r>
      <w:r>
        <w:rPr>
          <w:rStyle w:val="hps"/>
          <w:rFonts w:ascii="Cambria" w:hAnsi="Cambria" w:cs="Arial"/>
          <w:b/>
          <w:bCs/>
          <w:sz w:val="28"/>
          <w:szCs w:val="28"/>
        </w:rPr>
        <w:t>e Arap Cumhuriyeti</w:t>
      </w:r>
    </w:p>
    <w:p w14:paraId="272861EC" w14:textId="69D5349F" w:rsidR="009B504C" w:rsidRDefault="002B579D" w:rsidP="00CC0382">
      <w:pPr>
        <w:spacing w:line="360" w:lineRule="auto"/>
        <w:jc w:val="center"/>
        <w:rPr>
          <w:rStyle w:val="hps"/>
          <w:rFonts w:ascii="Cambria" w:hAnsi="Cambria" w:cs="Arial"/>
          <w:b/>
          <w:bCs/>
          <w:sz w:val="28"/>
          <w:szCs w:val="28"/>
        </w:rPr>
      </w:pPr>
      <w:r>
        <w:rPr>
          <w:rStyle w:val="hps"/>
          <w:rFonts w:ascii="Cambria" w:hAnsi="Cambria" w:cs="Arial"/>
          <w:b/>
          <w:bCs/>
          <w:sz w:val="28"/>
          <w:szCs w:val="28"/>
        </w:rPr>
        <w:t>İçişleri Bakanlığı</w:t>
      </w:r>
    </w:p>
    <w:p w14:paraId="4D110581" w14:textId="23278066" w:rsidR="002B579D" w:rsidRDefault="002B579D" w:rsidP="00CC0382">
      <w:pPr>
        <w:spacing w:line="360" w:lineRule="auto"/>
        <w:jc w:val="center"/>
        <w:rPr>
          <w:rStyle w:val="hps"/>
          <w:rFonts w:ascii="Cambria" w:hAnsi="Cambria" w:cs="Arial"/>
          <w:b/>
          <w:bCs/>
          <w:sz w:val="28"/>
          <w:szCs w:val="28"/>
        </w:rPr>
      </w:pPr>
      <w:r>
        <w:rPr>
          <w:rStyle w:val="hps"/>
          <w:rFonts w:ascii="Cambria" w:hAnsi="Cambria" w:cs="Arial"/>
          <w:b/>
          <w:bCs/>
          <w:sz w:val="28"/>
          <w:szCs w:val="28"/>
        </w:rPr>
        <w:t>Kimlik Kartı</w:t>
      </w:r>
    </w:p>
    <w:p w14:paraId="3D7595EE" w14:textId="77777777" w:rsidR="00CC0382" w:rsidRPr="002B579D" w:rsidRDefault="00CC0382" w:rsidP="00CC0382">
      <w:pPr>
        <w:spacing w:line="360" w:lineRule="auto"/>
        <w:jc w:val="center"/>
        <w:rPr>
          <w:rStyle w:val="hps"/>
          <w:rFonts w:ascii="Cambria" w:hAnsi="Cambria" w:cs="Arial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6236"/>
      </w:tblGrid>
      <w:tr w:rsidR="008F440A" w:rsidRPr="002B579D" w14:paraId="06911436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3471D20E" w14:textId="1D3CAFDA" w:rsidR="008F440A" w:rsidRPr="002B579D" w:rsidRDefault="008E594D" w:rsidP="009C709F">
            <w:pPr>
              <w:rPr>
                <w:rFonts w:ascii="Cambria" w:hAnsi="Cambria" w:cs="Arial"/>
                <w:b/>
                <w:lang w:bidi="ar-SY"/>
              </w:rPr>
            </w:pPr>
            <w:r w:rsidRPr="002B579D">
              <w:rPr>
                <w:rFonts w:ascii="Cambria" w:hAnsi="Cambria" w:cs="Arial"/>
                <w:b/>
              </w:rPr>
              <w:t>Adı</w:t>
            </w:r>
          </w:p>
        </w:tc>
        <w:tc>
          <w:tcPr>
            <w:tcW w:w="6236" w:type="dxa"/>
            <w:vAlign w:val="center"/>
          </w:tcPr>
          <w:p w14:paraId="0D941FB5" w14:textId="4505C30F" w:rsidR="008F440A" w:rsidRPr="002B579D" w:rsidRDefault="008F440A" w:rsidP="009C709F">
            <w:pPr>
              <w:rPr>
                <w:rFonts w:ascii="Cambria" w:hAnsi="Cambria" w:cs="Arial"/>
                <w:bCs/>
                <w:lang w:bidi="ar-SY"/>
              </w:rPr>
            </w:pPr>
          </w:p>
        </w:tc>
      </w:tr>
      <w:tr w:rsidR="001512F8" w:rsidRPr="002B579D" w14:paraId="0DF54D48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06C10A9A" w14:textId="0A6DF9A6" w:rsidR="001512F8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Soyadı</w:t>
            </w:r>
          </w:p>
        </w:tc>
        <w:tc>
          <w:tcPr>
            <w:tcW w:w="6236" w:type="dxa"/>
            <w:vAlign w:val="center"/>
          </w:tcPr>
          <w:p w14:paraId="36C06527" w14:textId="091901C0" w:rsidR="00E82EB5" w:rsidRPr="002B579D" w:rsidRDefault="00E82EB5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1512F8" w:rsidRPr="002B579D" w14:paraId="4784DFD6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16A27AE8" w14:textId="0DC5B33E" w:rsidR="001512F8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Baba Adı</w:t>
            </w:r>
          </w:p>
        </w:tc>
        <w:tc>
          <w:tcPr>
            <w:tcW w:w="6236" w:type="dxa"/>
            <w:vAlign w:val="center"/>
          </w:tcPr>
          <w:p w14:paraId="7251CF26" w14:textId="1F64DA6D" w:rsidR="001512F8" w:rsidRPr="002B579D" w:rsidRDefault="001512F8" w:rsidP="009C709F">
            <w:pPr>
              <w:rPr>
                <w:rFonts w:ascii="Cambria" w:hAnsi="Cambria" w:cs="Arial"/>
                <w:bCs/>
                <w:lang w:bidi="ar-SY"/>
              </w:rPr>
            </w:pPr>
          </w:p>
        </w:tc>
      </w:tr>
      <w:tr w:rsidR="001512F8" w:rsidRPr="002B579D" w14:paraId="60507A6E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4F8BF879" w14:textId="2BA6C4FB" w:rsidR="001512F8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Anne Adı</w:t>
            </w:r>
            <w:r>
              <w:rPr>
                <w:rFonts w:ascii="Cambria" w:hAnsi="Cambria" w:cs="Arial"/>
                <w:b/>
              </w:rPr>
              <w:t xml:space="preserve"> </w:t>
            </w:r>
          </w:p>
        </w:tc>
        <w:tc>
          <w:tcPr>
            <w:tcW w:w="6236" w:type="dxa"/>
            <w:vAlign w:val="center"/>
          </w:tcPr>
          <w:p w14:paraId="47C80ABB" w14:textId="7B1C397F" w:rsidR="001512F8" w:rsidRPr="002B579D" w:rsidRDefault="001512F8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9B700F" w:rsidRPr="002B579D" w14:paraId="181DC099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0A75A747" w14:textId="478C9F0F" w:rsidR="009B700F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Style w:val="hps"/>
                <w:rFonts w:ascii="Cambria" w:hAnsi="Cambria" w:cs="Arial"/>
                <w:b/>
              </w:rPr>
              <w:t>Doğum Tarihi ve Yeri</w:t>
            </w:r>
          </w:p>
        </w:tc>
        <w:tc>
          <w:tcPr>
            <w:tcW w:w="6236" w:type="dxa"/>
            <w:vAlign w:val="center"/>
          </w:tcPr>
          <w:p w14:paraId="5E9F160C" w14:textId="04D6BC4B" w:rsidR="009B700F" w:rsidRPr="002B579D" w:rsidRDefault="009B700F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9B700F" w:rsidRPr="002B579D" w14:paraId="130D0573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4872792F" w14:textId="3156A6B6" w:rsidR="009B700F" w:rsidRPr="002B579D" w:rsidRDefault="002D20C3" w:rsidP="009C709F">
            <w:pPr>
              <w:rPr>
                <w:rFonts w:ascii="Cambria" w:hAnsi="Cambria" w:cs="Arial"/>
                <w:b/>
              </w:rPr>
            </w:pPr>
            <w:r>
              <w:rPr>
                <w:rStyle w:val="hps"/>
                <w:rFonts w:ascii="Cambria" w:hAnsi="Cambria" w:cs="Arial"/>
                <w:b/>
              </w:rPr>
              <w:t>Ulusal</w:t>
            </w:r>
            <w:r w:rsidR="008E594D" w:rsidRPr="002B579D">
              <w:rPr>
                <w:rStyle w:val="hps"/>
                <w:rFonts w:ascii="Cambria" w:hAnsi="Cambria" w:cs="Arial"/>
                <w:b/>
              </w:rPr>
              <w:t xml:space="preserve"> No</w:t>
            </w:r>
          </w:p>
        </w:tc>
        <w:tc>
          <w:tcPr>
            <w:tcW w:w="6236" w:type="dxa"/>
            <w:vAlign w:val="center"/>
          </w:tcPr>
          <w:p w14:paraId="6A9FE47A" w14:textId="3D02462A" w:rsidR="004E2B73" w:rsidRPr="002B579D" w:rsidRDefault="004E2B73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7946DB" w:rsidRPr="002B579D" w14:paraId="4658FBD7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7596BA2E" w14:textId="55F61B10" w:rsidR="007946DB" w:rsidRPr="002B579D" w:rsidRDefault="008E594D" w:rsidP="009C709F">
            <w:pPr>
              <w:rPr>
                <w:rStyle w:val="hps"/>
                <w:rFonts w:ascii="Cambria" w:hAnsi="Cambria" w:cs="Arial"/>
                <w:b/>
              </w:rPr>
            </w:pPr>
            <w:r w:rsidRPr="002B579D">
              <w:rPr>
                <w:rStyle w:val="hps"/>
                <w:rFonts w:ascii="Cambria" w:hAnsi="Cambria" w:cs="Arial"/>
                <w:b/>
              </w:rPr>
              <w:t>Kimlik No</w:t>
            </w:r>
          </w:p>
        </w:tc>
        <w:tc>
          <w:tcPr>
            <w:tcW w:w="6236" w:type="dxa"/>
            <w:vAlign w:val="center"/>
          </w:tcPr>
          <w:p w14:paraId="327179C3" w14:textId="1B4A8696" w:rsidR="007946DB" w:rsidRPr="002B579D" w:rsidRDefault="007946DB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8809A5" w:rsidRPr="002B579D" w14:paraId="373AD1F6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5EC24451" w14:textId="035FA09D" w:rsidR="008809A5" w:rsidRPr="002B579D" w:rsidRDefault="008809A5" w:rsidP="009C709F">
            <w:pPr>
              <w:rPr>
                <w:rStyle w:val="hps"/>
                <w:rFonts w:ascii="Cambria" w:hAnsi="Cambria" w:cs="Arial"/>
                <w:b/>
              </w:rPr>
            </w:pPr>
            <w:r w:rsidRPr="002B579D">
              <w:rPr>
                <w:rStyle w:val="hps"/>
                <w:rFonts w:ascii="Cambria" w:hAnsi="Cambria" w:cs="Arial"/>
                <w:b/>
              </w:rPr>
              <w:t>Sekreterlik</w:t>
            </w:r>
          </w:p>
        </w:tc>
        <w:tc>
          <w:tcPr>
            <w:tcW w:w="6236" w:type="dxa"/>
            <w:vAlign w:val="center"/>
          </w:tcPr>
          <w:p w14:paraId="5DC3AFC4" w14:textId="1519ED5B" w:rsidR="008809A5" w:rsidRPr="002B579D" w:rsidRDefault="008809A5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8809A5" w:rsidRPr="002B579D" w14:paraId="0F598FD6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6695A973" w14:textId="12188B77" w:rsidR="008809A5" w:rsidRPr="002B579D" w:rsidRDefault="008809A5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Style w:val="hps"/>
                <w:rFonts w:ascii="Cambria" w:hAnsi="Cambria" w:cs="Arial"/>
                <w:b/>
              </w:rPr>
              <w:t>Kayıt Yeri</w:t>
            </w:r>
          </w:p>
        </w:tc>
        <w:tc>
          <w:tcPr>
            <w:tcW w:w="6236" w:type="dxa"/>
            <w:vAlign w:val="center"/>
          </w:tcPr>
          <w:p w14:paraId="16928DE0" w14:textId="1EB36CC4" w:rsidR="008809A5" w:rsidRPr="002B579D" w:rsidRDefault="008809A5" w:rsidP="009C709F">
            <w:pPr>
              <w:rPr>
                <w:rFonts w:ascii="Cambria" w:hAnsi="Cambria" w:cs="Arial"/>
                <w:bCs/>
                <w:lang w:bidi="ar-SY"/>
              </w:rPr>
            </w:pPr>
          </w:p>
        </w:tc>
      </w:tr>
      <w:tr w:rsidR="009B700F" w:rsidRPr="002B579D" w14:paraId="1778319A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79EFC6D3" w14:textId="4403583C" w:rsidR="009B700F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Style w:val="hps"/>
                <w:rFonts w:ascii="Cambria" w:hAnsi="Cambria" w:cs="Arial"/>
                <w:b/>
              </w:rPr>
              <w:t>Cinsiyeti</w:t>
            </w:r>
          </w:p>
        </w:tc>
        <w:tc>
          <w:tcPr>
            <w:tcW w:w="6236" w:type="dxa"/>
            <w:vAlign w:val="center"/>
          </w:tcPr>
          <w:p w14:paraId="7EAB94CB" w14:textId="64605139" w:rsidR="009B700F" w:rsidRPr="002B579D" w:rsidRDefault="009B700F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9B700F" w:rsidRPr="002B579D" w14:paraId="511A51B2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79138C2D" w14:textId="0675FAE1" w:rsidR="009B700F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Yüz Rengi</w:t>
            </w:r>
          </w:p>
        </w:tc>
        <w:tc>
          <w:tcPr>
            <w:tcW w:w="6236" w:type="dxa"/>
            <w:vAlign w:val="center"/>
          </w:tcPr>
          <w:p w14:paraId="7DF59321" w14:textId="5E18F67C" w:rsidR="009B700F" w:rsidRPr="002B579D" w:rsidRDefault="009B700F" w:rsidP="009C709F">
            <w:pPr>
              <w:rPr>
                <w:rFonts w:ascii="Cambria" w:hAnsi="Cambria" w:cs="Arial"/>
                <w:bCs/>
                <w:rtl/>
                <w:lang w:bidi="ar-SY"/>
              </w:rPr>
            </w:pPr>
          </w:p>
        </w:tc>
      </w:tr>
      <w:tr w:rsidR="009B700F" w:rsidRPr="002B579D" w14:paraId="75395751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79BD0B7A" w14:textId="0F4C8C92" w:rsidR="009B700F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Göz Rengi</w:t>
            </w:r>
          </w:p>
        </w:tc>
        <w:tc>
          <w:tcPr>
            <w:tcW w:w="6236" w:type="dxa"/>
            <w:vAlign w:val="center"/>
          </w:tcPr>
          <w:p w14:paraId="646E4426" w14:textId="7EB4D9C5" w:rsidR="009B700F" w:rsidRPr="002B579D" w:rsidRDefault="009B700F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2D0CD9" w:rsidRPr="002B579D" w14:paraId="1D3C21A4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33D7C5BF" w14:textId="249B0ECC" w:rsidR="002D0CD9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Adresi</w:t>
            </w:r>
          </w:p>
        </w:tc>
        <w:tc>
          <w:tcPr>
            <w:tcW w:w="6236" w:type="dxa"/>
            <w:vAlign w:val="center"/>
          </w:tcPr>
          <w:p w14:paraId="77CA0C05" w14:textId="7B135BE4" w:rsidR="00892C08" w:rsidRPr="002B579D" w:rsidRDefault="00892C08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2D0CD9" w:rsidRPr="002B579D" w14:paraId="064502B1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26E353F1" w14:textId="162C2674" w:rsidR="002D0CD9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Belirgin Emareleri</w:t>
            </w:r>
          </w:p>
        </w:tc>
        <w:tc>
          <w:tcPr>
            <w:tcW w:w="6236" w:type="dxa"/>
            <w:vAlign w:val="center"/>
          </w:tcPr>
          <w:p w14:paraId="7A180356" w14:textId="30B92773" w:rsidR="00E25884" w:rsidRPr="002B579D" w:rsidRDefault="00E25884" w:rsidP="009C709F">
            <w:pPr>
              <w:rPr>
                <w:rFonts w:ascii="Cambria" w:hAnsi="Cambria" w:cs="Arial"/>
                <w:bCs/>
              </w:rPr>
            </w:pPr>
          </w:p>
        </w:tc>
      </w:tr>
      <w:tr w:rsidR="002D0CD9" w:rsidRPr="002B579D" w14:paraId="76361005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2084EAF0" w14:textId="4594C555" w:rsidR="002D0CD9" w:rsidRPr="002B579D" w:rsidRDefault="008E594D" w:rsidP="009C709F">
            <w:pPr>
              <w:rPr>
                <w:rFonts w:ascii="Cambria" w:hAnsi="Cambria" w:cs="Arial"/>
                <w:b/>
              </w:rPr>
            </w:pPr>
            <w:r w:rsidRPr="002B579D">
              <w:rPr>
                <w:rFonts w:ascii="Cambria" w:hAnsi="Cambria" w:cs="Arial"/>
                <w:b/>
              </w:rPr>
              <w:t>Veriliş Tarihi</w:t>
            </w:r>
          </w:p>
        </w:tc>
        <w:tc>
          <w:tcPr>
            <w:tcW w:w="6236" w:type="dxa"/>
            <w:vAlign w:val="center"/>
          </w:tcPr>
          <w:p w14:paraId="2635BA3A" w14:textId="4A2B36BA" w:rsidR="002D0CD9" w:rsidRPr="002B579D" w:rsidRDefault="002D0CD9" w:rsidP="009C709F">
            <w:pPr>
              <w:rPr>
                <w:rFonts w:ascii="Cambria" w:hAnsi="Cambria" w:cs="Arial"/>
                <w:bCs/>
                <w:lang w:bidi="ar-SY"/>
              </w:rPr>
            </w:pPr>
          </w:p>
        </w:tc>
      </w:tr>
      <w:tr w:rsidR="002D0CD9" w:rsidRPr="002B579D" w14:paraId="749CB103" w14:textId="77777777" w:rsidTr="009C709F">
        <w:trPr>
          <w:trHeight w:val="397"/>
          <w:jc w:val="center"/>
        </w:trPr>
        <w:tc>
          <w:tcPr>
            <w:tcW w:w="2689" w:type="dxa"/>
            <w:vAlign w:val="center"/>
          </w:tcPr>
          <w:p w14:paraId="13117E90" w14:textId="300925C3" w:rsidR="002D0CD9" w:rsidRPr="002B579D" w:rsidRDefault="008E594D" w:rsidP="009C709F">
            <w:pPr>
              <w:rPr>
                <w:rFonts w:ascii="Cambria" w:hAnsi="Cambria" w:cs="Arial"/>
                <w:b/>
                <w:color w:val="000000"/>
              </w:rPr>
            </w:pPr>
            <w:r w:rsidRPr="002B579D">
              <w:rPr>
                <w:rFonts w:ascii="Cambria" w:hAnsi="Cambria" w:cs="Arial"/>
                <w:b/>
                <w:color w:val="000000"/>
              </w:rPr>
              <w:t>Sahibini Fotoğrafı</w:t>
            </w:r>
          </w:p>
        </w:tc>
        <w:tc>
          <w:tcPr>
            <w:tcW w:w="6236" w:type="dxa"/>
            <w:vAlign w:val="center"/>
          </w:tcPr>
          <w:p w14:paraId="21311FC6" w14:textId="11EF9426" w:rsidR="002D0CD9" w:rsidRPr="002B579D" w:rsidRDefault="00AE1C17" w:rsidP="00CC0382">
            <w:pPr>
              <w:rPr>
                <w:rFonts w:ascii="Cambria" w:hAnsi="Cambria" w:cs="Arial"/>
                <w:bCs/>
                <w:color w:val="000000"/>
              </w:rPr>
            </w:pPr>
            <w:r w:rsidRPr="002B579D">
              <w:rPr>
                <w:rFonts w:ascii="Cambria" w:hAnsi="Cambria" w:cs="Arial"/>
                <w:bCs/>
                <w:color w:val="000000"/>
              </w:rPr>
              <w:t>Resmî</w:t>
            </w:r>
            <w:r w:rsidR="008E594D" w:rsidRPr="002B579D">
              <w:rPr>
                <w:rFonts w:ascii="Cambria" w:hAnsi="Cambria" w:cs="Arial"/>
                <w:bCs/>
                <w:color w:val="000000"/>
              </w:rPr>
              <w:t xml:space="preserve"> kurumların mührü ve imzası vardır.</w:t>
            </w:r>
          </w:p>
        </w:tc>
      </w:tr>
    </w:tbl>
    <w:p w14:paraId="3A3FC83C" w14:textId="77777777" w:rsidR="001512F8" w:rsidRPr="002B579D" w:rsidRDefault="001512F8" w:rsidP="00412AA8">
      <w:pPr>
        <w:rPr>
          <w:rFonts w:ascii="Cambria" w:hAnsi="Cambria"/>
        </w:rPr>
      </w:pPr>
    </w:p>
    <w:sectPr w:rsidR="001512F8" w:rsidRPr="002B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04"/>
    <w:rsid w:val="0000036D"/>
    <w:rsid w:val="00022D51"/>
    <w:rsid w:val="00061B07"/>
    <w:rsid w:val="00067688"/>
    <w:rsid w:val="000963D1"/>
    <w:rsid w:val="000B0C57"/>
    <w:rsid w:val="000C6A35"/>
    <w:rsid w:val="000D1AE4"/>
    <w:rsid w:val="000E167C"/>
    <w:rsid w:val="00113E84"/>
    <w:rsid w:val="00120611"/>
    <w:rsid w:val="00125A02"/>
    <w:rsid w:val="00130103"/>
    <w:rsid w:val="001366CB"/>
    <w:rsid w:val="001512F8"/>
    <w:rsid w:val="001765B1"/>
    <w:rsid w:val="001841F3"/>
    <w:rsid w:val="001E178D"/>
    <w:rsid w:val="001F0029"/>
    <w:rsid w:val="001F0A10"/>
    <w:rsid w:val="001F5C29"/>
    <w:rsid w:val="001F7C55"/>
    <w:rsid w:val="002036D1"/>
    <w:rsid w:val="00210A89"/>
    <w:rsid w:val="0021224F"/>
    <w:rsid w:val="00245709"/>
    <w:rsid w:val="00277316"/>
    <w:rsid w:val="00287E08"/>
    <w:rsid w:val="002B14B9"/>
    <w:rsid w:val="002B3678"/>
    <w:rsid w:val="002B579D"/>
    <w:rsid w:val="002B5CFD"/>
    <w:rsid w:val="002D0CD9"/>
    <w:rsid w:val="002D20C3"/>
    <w:rsid w:val="002E67C7"/>
    <w:rsid w:val="002E7407"/>
    <w:rsid w:val="003425DE"/>
    <w:rsid w:val="003432D1"/>
    <w:rsid w:val="003478F3"/>
    <w:rsid w:val="003520EF"/>
    <w:rsid w:val="00364655"/>
    <w:rsid w:val="00373676"/>
    <w:rsid w:val="003747AE"/>
    <w:rsid w:val="00386CC3"/>
    <w:rsid w:val="003928A3"/>
    <w:rsid w:val="003A0385"/>
    <w:rsid w:val="003A6449"/>
    <w:rsid w:val="003C63F3"/>
    <w:rsid w:val="003D1B73"/>
    <w:rsid w:val="003D6CD7"/>
    <w:rsid w:val="00404166"/>
    <w:rsid w:val="00412AA8"/>
    <w:rsid w:val="004256E1"/>
    <w:rsid w:val="00425F1A"/>
    <w:rsid w:val="00443FC9"/>
    <w:rsid w:val="00450418"/>
    <w:rsid w:val="00452E7A"/>
    <w:rsid w:val="00463FAA"/>
    <w:rsid w:val="00482B93"/>
    <w:rsid w:val="004A7217"/>
    <w:rsid w:val="004C4572"/>
    <w:rsid w:val="004D0716"/>
    <w:rsid w:val="004D15A8"/>
    <w:rsid w:val="004E2B73"/>
    <w:rsid w:val="00517104"/>
    <w:rsid w:val="00525293"/>
    <w:rsid w:val="00557067"/>
    <w:rsid w:val="00564685"/>
    <w:rsid w:val="00576B7E"/>
    <w:rsid w:val="00576E8C"/>
    <w:rsid w:val="00577607"/>
    <w:rsid w:val="00583C89"/>
    <w:rsid w:val="00591EDF"/>
    <w:rsid w:val="005A4807"/>
    <w:rsid w:val="005B0CCE"/>
    <w:rsid w:val="005B1ADB"/>
    <w:rsid w:val="005B22C3"/>
    <w:rsid w:val="005D2CAC"/>
    <w:rsid w:val="005E2ED5"/>
    <w:rsid w:val="00602163"/>
    <w:rsid w:val="006121BA"/>
    <w:rsid w:val="00616CF4"/>
    <w:rsid w:val="006252E6"/>
    <w:rsid w:val="00634B4C"/>
    <w:rsid w:val="006442E0"/>
    <w:rsid w:val="00645D83"/>
    <w:rsid w:val="00651C1B"/>
    <w:rsid w:val="0068465A"/>
    <w:rsid w:val="006902E9"/>
    <w:rsid w:val="006941D5"/>
    <w:rsid w:val="006C2A14"/>
    <w:rsid w:val="006C53FF"/>
    <w:rsid w:val="007230EF"/>
    <w:rsid w:val="00731EAB"/>
    <w:rsid w:val="0073482D"/>
    <w:rsid w:val="00740C95"/>
    <w:rsid w:val="007454C0"/>
    <w:rsid w:val="00745DA7"/>
    <w:rsid w:val="00762ECE"/>
    <w:rsid w:val="00764488"/>
    <w:rsid w:val="00772AF5"/>
    <w:rsid w:val="00773F6B"/>
    <w:rsid w:val="00773FF2"/>
    <w:rsid w:val="007946DB"/>
    <w:rsid w:val="007A5C3B"/>
    <w:rsid w:val="007B3E9C"/>
    <w:rsid w:val="007B54D9"/>
    <w:rsid w:val="007C20C5"/>
    <w:rsid w:val="00803C72"/>
    <w:rsid w:val="00822EF9"/>
    <w:rsid w:val="00823F54"/>
    <w:rsid w:val="00834390"/>
    <w:rsid w:val="0084000E"/>
    <w:rsid w:val="00847DD4"/>
    <w:rsid w:val="0085048A"/>
    <w:rsid w:val="00855DA2"/>
    <w:rsid w:val="008748D8"/>
    <w:rsid w:val="008809A5"/>
    <w:rsid w:val="00880A78"/>
    <w:rsid w:val="00892C08"/>
    <w:rsid w:val="00893B16"/>
    <w:rsid w:val="008A44FF"/>
    <w:rsid w:val="008B4EA1"/>
    <w:rsid w:val="008C054D"/>
    <w:rsid w:val="008C34C5"/>
    <w:rsid w:val="008E03F7"/>
    <w:rsid w:val="008E1503"/>
    <w:rsid w:val="008E594D"/>
    <w:rsid w:val="008E697C"/>
    <w:rsid w:val="008E6C6B"/>
    <w:rsid w:val="008F440A"/>
    <w:rsid w:val="008F5646"/>
    <w:rsid w:val="009019FA"/>
    <w:rsid w:val="00904686"/>
    <w:rsid w:val="0090479D"/>
    <w:rsid w:val="009217B0"/>
    <w:rsid w:val="00926D48"/>
    <w:rsid w:val="00935F4F"/>
    <w:rsid w:val="00940386"/>
    <w:rsid w:val="00945827"/>
    <w:rsid w:val="00973DCB"/>
    <w:rsid w:val="00990A39"/>
    <w:rsid w:val="009A0522"/>
    <w:rsid w:val="009A0F98"/>
    <w:rsid w:val="009A2178"/>
    <w:rsid w:val="009A47A3"/>
    <w:rsid w:val="009B504C"/>
    <w:rsid w:val="009B700F"/>
    <w:rsid w:val="009C709F"/>
    <w:rsid w:val="009C75E8"/>
    <w:rsid w:val="009D102E"/>
    <w:rsid w:val="009D7D6C"/>
    <w:rsid w:val="009E5F34"/>
    <w:rsid w:val="00A07397"/>
    <w:rsid w:val="00A10694"/>
    <w:rsid w:val="00A153BF"/>
    <w:rsid w:val="00A31331"/>
    <w:rsid w:val="00A319FB"/>
    <w:rsid w:val="00A417A7"/>
    <w:rsid w:val="00A4588C"/>
    <w:rsid w:val="00A47AB4"/>
    <w:rsid w:val="00A5221B"/>
    <w:rsid w:val="00A7784A"/>
    <w:rsid w:val="00A9128C"/>
    <w:rsid w:val="00AD7EA2"/>
    <w:rsid w:val="00AE1C17"/>
    <w:rsid w:val="00AE5394"/>
    <w:rsid w:val="00AE5E42"/>
    <w:rsid w:val="00B06916"/>
    <w:rsid w:val="00B07D77"/>
    <w:rsid w:val="00B1195C"/>
    <w:rsid w:val="00B2591E"/>
    <w:rsid w:val="00B55CFD"/>
    <w:rsid w:val="00B618B7"/>
    <w:rsid w:val="00B9257A"/>
    <w:rsid w:val="00BB7231"/>
    <w:rsid w:val="00BC1F33"/>
    <w:rsid w:val="00BC7000"/>
    <w:rsid w:val="00C02790"/>
    <w:rsid w:val="00C356E8"/>
    <w:rsid w:val="00C41E7C"/>
    <w:rsid w:val="00C6573C"/>
    <w:rsid w:val="00C96F34"/>
    <w:rsid w:val="00CB26CC"/>
    <w:rsid w:val="00CB4000"/>
    <w:rsid w:val="00CB7C47"/>
    <w:rsid w:val="00CC0382"/>
    <w:rsid w:val="00CC1FC4"/>
    <w:rsid w:val="00CC3114"/>
    <w:rsid w:val="00CF1B65"/>
    <w:rsid w:val="00D033E9"/>
    <w:rsid w:val="00D15C3D"/>
    <w:rsid w:val="00D2536C"/>
    <w:rsid w:val="00D9214D"/>
    <w:rsid w:val="00DA190F"/>
    <w:rsid w:val="00DC3439"/>
    <w:rsid w:val="00DD6727"/>
    <w:rsid w:val="00DF0F86"/>
    <w:rsid w:val="00DF1AF4"/>
    <w:rsid w:val="00E00B4B"/>
    <w:rsid w:val="00E206BF"/>
    <w:rsid w:val="00E25884"/>
    <w:rsid w:val="00E82EB5"/>
    <w:rsid w:val="00E91D71"/>
    <w:rsid w:val="00E92370"/>
    <w:rsid w:val="00E924D6"/>
    <w:rsid w:val="00E93059"/>
    <w:rsid w:val="00EA1DE9"/>
    <w:rsid w:val="00EC2E99"/>
    <w:rsid w:val="00EC7AC2"/>
    <w:rsid w:val="00EE3E74"/>
    <w:rsid w:val="00EE67DA"/>
    <w:rsid w:val="00EF161E"/>
    <w:rsid w:val="00EF730A"/>
    <w:rsid w:val="00F0645D"/>
    <w:rsid w:val="00F2353E"/>
    <w:rsid w:val="00F376EC"/>
    <w:rsid w:val="00F42AC6"/>
    <w:rsid w:val="00F443C6"/>
    <w:rsid w:val="00F73303"/>
    <w:rsid w:val="00F75DB9"/>
    <w:rsid w:val="00F86AA6"/>
    <w:rsid w:val="00FA5081"/>
    <w:rsid w:val="00FD0C6C"/>
    <w:rsid w:val="00FE0997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99F0B"/>
  <w15:docId w15:val="{E522BF6D-62C5-4CB9-9DC9-0CDA0AF8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0D1AE4"/>
    <w:rPr>
      <w:rFonts w:ascii="Tahoma" w:hAnsi="Tahoma" w:cs="Tahoma"/>
      <w:sz w:val="16"/>
      <w:szCs w:val="16"/>
    </w:rPr>
  </w:style>
  <w:style w:type="character" w:customStyle="1" w:styleId="hps">
    <w:name w:val="hps"/>
    <w:basedOn w:val="VarsaylanParagrafYazTipi"/>
    <w:rsid w:val="001512F8"/>
  </w:style>
  <w:style w:type="character" w:customStyle="1" w:styleId="shorttext">
    <w:name w:val="short_text"/>
    <w:basedOn w:val="VarsaylanParagrafYazTipi"/>
    <w:rsid w:val="009B700F"/>
  </w:style>
  <w:style w:type="character" w:styleId="Kpr">
    <w:name w:val="Hyperlink"/>
    <w:rsid w:val="00E82EB5"/>
    <w:rPr>
      <w:color w:val="0000FF"/>
      <w:u w:val="single"/>
    </w:rPr>
  </w:style>
  <w:style w:type="character" w:customStyle="1" w:styleId="longtext">
    <w:name w:val="long_text"/>
    <w:basedOn w:val="VarsaylanParagrafYazTipi"/>
    <w:rsid w:val="00F86AA6"/>
  </w:style>
  <w:style w:type="character" w:styleId="zmlenmeyenBahsetme">
    <w:name w:val="Unresolved Mention"/>
    <w:basedOn w:val="VarsaylanParagrafYazTipi"/>
    <w:uiPriority w:val="99"/>
    <w:semiHidden/>
    <w:unhideWhenUsed/>
    <w:rsid w:val="00E9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eyin1\Desktop\SUR%20K&#304;ML&#304;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SUR KİMLİK.dotx</Template>
  <TotalTime>111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AZERBAYCAN CUMHURİYETİ</vt:lpstr>
      <vt:lpstr>AZERBAYCAN CUMHURİYETİ</vt:lpstr>
      <vt:lpstr>AZERBAYCAN CUMHURİYETİ</vt:lpstr>
    </vt:vector>
  </TitlesOfParts>
  <Company>Unknown Organization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AZERBAYCAN CUMHURİYETİ</dc:title>
  <dc:creator>huseyin1</dc:creator>
  <cp:lastModifiedBy>muhammed mardood</cp:lastModifiedBy>
  <cp:revision>219</cp:revision>
  <cp:lastPrinted>2021-09-08T11:19:00Z</cp:lastPrinted>
  <dcterms:created xsi:type="dcterms:W3CDTF">2021-09-08T11:10:00Z</dcterms:created>
  <dcterms:modified xsi:type="dcterms:W3CDTF">2022-06-26T16:57:00Z</dcterms:modified>
</cp:coreProperties>
</file>