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3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28"/>
        <w:gridCol w:w="283"/>
        <w:gridCol w:w="6392"/>
      </w:tblGrid>
      <w:tr w:rsidR="001B2ABD" w:rsidRPr="002645DA" w14:paraId="6985B05E" w14:textId="77777777" w:rsidTr="007D5AD5">
        <w:trPr>
          <w:trHeight w:val="2761"/>
        </w:trPr>
        <w:tc>
          <w:tcPr>
            <w:tcW w:w="3828" w:type="dxa"/>
            <w:vAlign w:val="bottom"/>
          </w:tcPr>
          <w:p w14:paraId="7E12BC33" w14:textId="7B2B3775" w:rsidR="001B2ABD" w:rsidRPr="002645DA" w:rsidRDefault="001B2ABD" w:rsidP="001B2ABD">
            <w:pPr>
              <w:tabs>
                <w:tab w:val="left" w:pos="990"/>
              </w:tabs>
              <w:jc w:val="center"/>
              <w:rPr>
                <w:lang w:val="en-US"/>
              </w:rPr>
            </w:pPr>
          </w:p>
        </w:tc>
        <w:tc>
          <w:tcPr>
            <w:tcW w:w="283" w:type="dxa"/>
          </w:tcPr>
          <w:p w14:paraId="2FCAFC45" w14:textId="05EB99FC" w:rsidR="001B2ABD" w:rsidRPr="002645DA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392" w:type="dxa"/>
            <w:vAlign w:val="bottom"/>
          </w:tcPr>
          <w:p w14:paraId="4FED3825" w14:textId="310B1542" w:rsidR="00684F8E" w:rsidRPr="002645DA" w:rsidRDefault="00684F8E" w:rsidP="007D5AD5">
            <w:pPr>
              <w:pStyle w:val="KonuBal"/>
              <w:spacing w:before="240"/>
              <w:rPr>
                <w:sz w:val="72"/>
                <w:szCs w:val="72"/>
                <w:lang w:val="en-US"/>
              </w:rPr>
            </w:pPr>
            <w:r w:rsidRPr="002645DA">
              <w:rPr>
                <w:sz w:val="72"/>
                <w:szCs w:val="72"/>
                <w:lang w:val="en-US"/>
              </w:rPr>
              <w:t>M</w:t>
            </w:r>
            <w:r w:rsidR="00665D73">
              <w:rPr>
                <w:sz w:val="72"/>
                <w:szCs w:val="72"/>
                <w:lang w:val="en-US"/>
              </w:rPr>
              <w:t>o</w:t>
            </w:r>
            <w:r w:rsidRPr="002645DA">
              <w:rPr>
                <w:sz w:val="72"/>
                <w:szCs w:val="72"/>
                <w:lang w:val="en-US"/>
              </w:rPr>
              <w:t>hamm</w:t>
            </w:r>
            <w:r w:rsidR="00665D73">
              <w:rPr>
                <w:sz w:val="72"/>
                <w:szCs w:val="72"/>
                <w:lang w:val="en-US"/>
              </w:rPr>
              <w:t>a</w:t>
            </w:r>
            <w:r w:rsidRPr="002645DA">
              <w:rPr>
                <w:sz w:val="72"/>
                <w:szCs w:val="72"/>
                <w:lang w:val="en-US"/>
              </w:rPr>
              <w:t>d almardoud</w:t>
            </w:r>
          </w:p>
          <w:p w14:paraId="48C931BB" w14:textId="7D27EDEF" w:rsidR="00C13C97" w:rsidRPr="002645DA" w:rsidRDefault="00C13C97" w:rsidP="007C638E">
            <w:pPr>
              <w:pStyle w:val="Altyaz"/>
              <w:rPr>
                <w:spacing w:val="0"/>
                <w:w w:val="100"/>
                <w:lang w:val="en-US"/>
              </w:rPr>
            </w:pPr>
            <w:r w:rsidRPr="003468FC">
              <w:rPr>
                <w:spacing w:val="0"/>
                <w:w w:val="44"/>
                <w:lang w:val="en-US"/>
              </w:rPr>
              <w:t>Turkey/Istanbul</w:t>
            </w:r>
            <w:r w:rsidR="00CE4EA4" w:rsidRPr="003468FC">
              <w:rPr>
                <w:spacing w:val="0"/>
                <w:w w:val="44"/>
                <w:lang w:val="en-US"/>
              </w:rPr>
              <w:t xml:space="preserve"> – Web Backen</w:t>
            </w:r>
            <w:r w:rsidR="00CE4EA4" w:rsidRPr="003468FC">
              <w:rPr>
                <w:spacing w:val="27"/>
                <w:w w:val="44"/>
                <w:lang w:val="en-US"/>
              </w:rPr>
              <w:t>d</w:t>
            </w:r>
          </w:p>
        </w:tc>
      </w:tr>
      <w:tr w:rsidR="001B2ABD" w:rsidRPr="002645DA" w14:paraId="734CA700" w14:textId="77777777" w:rsidTr="00757015">
        <w:trPr>
          <w:trHeight w:val="10496"/>
        </w:trPr>
        <w:tc>
          <w:tcPr>
            <w:tcW w:w="3828" w:type="dxa"/>
          </w:tcPr>
          <w:p w14:paraId="48CBF365" w14:textId="6ACF522E" w:rsidR="001B2ABD" w:rsidRPr="002645DA" w:rsidRDefault="00CE4EA4" w:rsidP="00036450">
            <w:pPr>
              <w:pStyle w:val="Balk3"/>
              <w:rPr>
                <w:lang w:val="en-US"/>
              </w:rPr>
            </w:pPr>
            <w:r w:rsidRPr="002645DA">
              <w:rPr>
                <w:lang w:val="en-US"/>
              </w:rPr>
              <w:t>profile</w:t>
            </w:r>
          </w:p>
          <w:p w14:paraId="58E2680F" w14:textId="23E05BD5" w:rsidR="00036450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I am a junior backend developer with more than one year of experience with web developing skills, mostly backend and well documented code.</w:t>
            </w:r>
          </w:p>
          <w:p w14:paraId="00BEDBD3" w14:textId="3538C3B2" w:rsidR="00036450" w:rsidRPr="002645DA" w:rsidRDefault="00036450" w:rsidP="00036450">
            <w:pPr>
              <w:rPr>
                <w:lang w:val="en-US"/>
              </w:rPr>
            </w:pPr>
          </w:p>
          <w:p w14:paraId="3503CEFF" w14:textId="600FAA47" w:rsidR="00036450" w:rsidRPr="002645DA" w:rsidRDefault="007C638E" w:rsidP="00CB0055">
            <w:pPr>
              <w:pStyle w:val="Balk3"/>
              <w:rPr>
                <w:lang w:val="en-US"/>
              </w:rPr>
            </w:pPr>
            <w:r w:rsidRPr="002645DA">
              <w:rPr>
                <w:lang w:val="en-US"/>
              </w:rPr>
              <w:t>COntact</w:t>
            </w:r>
          </w:p>
          <w:p w14:paraId="590BDB84" w14:textId="4B627F0B" w:rsidR="007C638E" w:rsidRPr="00A702DC" w:rsidRDefault="007C638E" w:rsidP="004757EA">
            <w:pPr>
              <w:rPr>
                <w:sz w:val="14"/>
                <w:szCs w:val="20"/>
                <w:lang w:val="en-US"/>
              </w:rPr>
            </w:pPr>
            <w:r w:rsidRPr="00A702DC">
              <w:rPr>
                <w:sz w:val="14"/>
                <w:szCs w:val="20"/>
                <w:lang w:val="en-US"/>
              </w:rPr>
              <w:t xml:space="preserve">E-mail: </w:t>
            </w:r>
            <w:hyperlink r:id="rId10" w:history="1">
              <w:r w:rsidRPr="00A702DC">
                <w:rPr>
                  <w:rStyle w:val="Kpr"/>
                  <w:sz w:val="14"/>
                  <w:szCs w:val="20"/>
                  <w:lang w:val="en-US"/>
                </w:rPr>
                <w:t>mardoodmuhammed@outlook.com</w:t>
              </w:r>
            </w:hyperlink>
            <w:r w:rsidRPr="00A702DC">
              <w:rPr>
                <w:sz w:val="14"/>
                <w:szCs w:val="20"/>
                <w:lang w:val="en-US"/>
              </w:rPr>
              <w:t xml:space="preserve"> </w:t>
            </w:r>
          </w:p>
          <w:p w14:paraId="607B3943" w14:textId="3BB80884" w:rsidR="007C638E" w:rsidRPr="00A702DC" w:rsidRDefault="007C638E" w:rsidP="007C638E">
            <w:pPr>
              <w:rPr>
                <w:sz w:val="14"/>
                <w:szCs w:val="20"/>
                <w:lang w:val="en-US"/>
              </w:rPr>
            </w:pPr>
            <w:r w:rsidRPr="00A702DC">
              <w:rPr>
                <w:sz w:val="14"/>
                <w:szCs w:val="20"/>
                <w:lang w:val="en-US"/>
              </w:rPr>
              <w:t xml:space="preserve">Github: </w:t>
            </w:r>
            <w:hyperlink r:id="rId11" w:history="1">
              <w:r w:rsidRPr="00A702DC">
                <w:rPr>
                  <w:rStyle w:val="Kpr"/>
                  <w:sz w:val="14"/>
                  <w:szCs w:val="20"/>
                  <w:lang w:val="en-US"/>
                </w:rPr>
                <w:t>https://github.com/muhammedmardood</w:t>
              </w:r>
            </w:hyperlink>
            <w:r w:rsidRPr="00A702DC">
              <w:rPr>
                <w:sz w:val="14"/>
                <w:szCs w:val="20"/>
                <w:lang w:val="en-US"/>
              </w:rPr>
              <w:t xml:space="preserve">  </w:t>
            </w:r>
          </w:p>
          <w:p w14:paraId="17BB83C5" w14:textId="7B8CA197" w:rsidR="007C638E" w:rsidRPr="00A702DC" w:rsidRDefault="007C638E" w:rsidP="007C638E">
            <w:pPr>
              <w:rPr>
                <w:sz w:val="14"/>
                <w:szCs w:val="20"/>
                <w:lang w:val="en-US"/>
              </w:rPr>
            </w:pPr>
            <w:r w:rsidRPr="00A702DC">
              <w:rPr>
                <w:sz w:val="14"/>
                <w:szCs w:val="20"/>
                <w:lang w:val="en-US"/>
              </w:rPr>
              <w:t xml:space="preserve">Telephone: </w:t>
            </w:r>
            <w:hyperlink r:id="rId12" w:history="1">
              <w:r w:rsidRPr="00A702DC">
                <w:rPr>
                  <w:rStyle w:val="Kpr"/>
                  <w:sz w:val="14"/>
                  <w:szCs w:val="20"/>
                  <w:lang w:val="en-US"/>
                </w:rPr>
                <w:t>+905541786628</w:t>
              </w:r>
            </w:hyperlink>
          </w:p>
          <w:p w14:paraId="64DF4EA3" w14:textId="21958315" w:rsidR="007C638E" w:rsidRDefault="007C638E" w:rsidP="004D3011">
            <w:pPr>
              <w:rPr>
                <w:rStyle w:val="Kpr"/>
                <w:lang w:val="en-US"/>
              </w:rPr>
            </w:pPr>
          </w:p>
          <w:p w14:paraId="4BD2430D" w14:textId="77777777" w:rsidR="006A2520" w:rsidRDefault="006A2520" w:rsidP="006A2520">
            <w:pPr>
              <w:pStyle w:val="Balk3"/>
              <w:rPr>
                <w:lang w:val="en-US"/>
              </w:rPr>
            </w:pPr>
            <w:r>
              <w:rPr>
                <w:lang w:val="en-US"/>
              </w:rPr>
              <w:t>Languages</w:t>
            </w:r>
          </w:p>
          <w:p w14:paraId="5C6339BD" w14:textId="77777777" w:rsidR="006A2520" w:rsidRDefault="006A2520" w:rsidP="006A2520">
            <w:pPr>
              <w:rPr>
                <w:lang w:val="en-US"/>
              </w:rPr>
            </w:pPr>
            <w:r>
              <w:rPr>
                <w:lang w:val="en-US"/>
              </w:rPr>
              <w:t>Arabic – Native</w:t>
            </w:r>
          </w:p>
          <w:p w14:paraId="65AAF6B4" w14:textId="5DB23571" w:rsidR="006A2520" w:rsidRDefault="006A2520" w:rsidP="006A2520">
            <w:pPr>
              <w:rPr>
                <w:lang w:val="en-US"/>
              </w:rPr>
            </w:pPr>
            <w:r>
              <w:rPr>
                <w:lang w:val="en-US"/>
              </w:rPr>
              <w:t xml:space="preserve">English – </w:t>
            </w:r>
            <w:r w:rsidR="001462B4">
              <w:rPr>
                <w:lang w:val="en-US"/>
              </w:rPr>
              <w:t>7</w:t>
            </w:r>
            <w:r>
              <w:rPr>
                <w:lang w:val="en-US"/>
              </w:rPr>
              <w:t>/10</w:t>
            </w:r>
          </w:p>
          <w:p w14:paraId="6AC73892" w14:textId="2E7CA83A" w:rsidR="006A2520" w:rsidRDefault="006A2520" w:rsidP="006A2520">
            <w:pPr>
              <w:rPr>
                <w:lang w:val="en-US"/>
              </w:rPr>
            </w:pPr>
            <w:r>
              <w:rPr>
                <w:lang w:val="en-US"/>
              </w:rPr>
              <w:t xml:space="preserve">Turkish – </w:t>
            </w:r>
            <w:r w:rsidR="00991717">
              <w:rPr>
                <w:lang w:val="en-US"/>
              </w:rPr>
              <w:t>7</w:t>
            </w:r>
            <w:r>
              <w:rPr>
                <w:lang w:val="en-US"/>
              </w:rPr>
              <w:t>/10</w:t>
            </w:r>
          </w:p>
          <w:p w14:paraId="77D2296E" w14:textId="77777777" w:rsidR="006A2520" w:rsidRDefault="006A2520" w:rsidP="006A2520">
            <w:pPr>
              <w:rPr>
                <w:lang w:val="en-US"/>
              </w:rPr>
            </w:pPr>
            <w:r w:rsidRPr="0079105A">
              <w:rPr>
                <w:lang w:val="en-US"/>
              </w:rPr>
              <w:t>JAPANESE – 3/10</w:t>
            </w:r>
          </w:p>
          <w:p w14:paraId="7FD28F59" w14:textId="77777777" w:rsidR="006A2520" w:rsidRPr="00A56945" w:rsidRDefault="006A2520" w:rsidP="004D3011">
            <w:pPr>
              <w:rPr>
                <w:rStyle w:val="Kpr"/>
              </w:rPr>
            </w:pPr>
          </w:p>
          <w:p w14:paraId="6EB26884" w14:textId="7940FF73" w:rsidR="007C638E" w:rsidRPr="002645DA" w:rsidRDefault="007C638E" w:rsidP="007C638E">
            <w:pPr>
              <w:pStyle w:val="Balk3"/>
              <w:rPr>
                <w:lang w:val="en-US"/>
              </w:rPr>
            </w:pPr>
            <w:r w:rsidRPr="002645DA">
              <w:rPr>
                <w:lang w:val="en-US"/>
              </w:rPr>
              <w:t xml:space="preserve">programming </w:t>
            </w:r>
            <w:r w:rsidR="002645DA" w:rsidRPr="002645DA">
              <w:rPr>
                <w:lang w:val="en-US"/>
              </w:rPr>
              <w:t>languages</w:t>
            </w:r>
          </w:p>
          <w:p w14:paraId="4CD50B66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Python </w:t>
            </w:r>
          </w:p>
          <w:p w14:paraId="65B5F8CA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Django </w:t>
            </w:r>
          </w:p>
          <w:p w14:paraId="04A58E1D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HTML/CSS </w:t>
            </w:r>
          </w:p>
          <w:p w14:paraId="4E2472E5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JavaScript </w:t>
            </w:r>
          </w:p>
          <w:p w14:paraId="53C579A5" w14:textId="77777777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 xml:space="preserve">React.JS </w:t>
            </w:r>
          </w:p>
          <w:p w14:paraId="4D94DE4E" w14:textId="19E07A6D" w:rsidR="002645DA" w:rsidRPr="002645DA" w:rsidRDefault="002645DA" w:rsidP="002645DA">
            <w:pPr>
              <w:pStyle w:val="ListeParagraf"/>
              <w:numPr>
                <w:ilvl w:val="0"/>
                <w:numId w:val="1"/>
              </w:numPr>
              <w:ind w:left="360"/>
              <w:rPr>
                <w:lang w:val="en-US"/>
              </w:rPr>
            </w:pPr>
            <w:r w:rsidRPr="002645DA">
              <w:rPr>
                <w:lang w:val="en-US"/>
              </w:rPr>
              <w:t>Node.JS</w:t>
            </w:r>
          </w:p>
          <w:p w14:paraId="24239234" w14:textId="0FCF4DC6" w:rsidR="00DE53CD" w:rsidRDefault="004D416C" w:rsidP="0079105A">
            <w:pPr>
              <w:pStyle w:val="Balk3"/>
              <w:rPr>
                <w:lang w:val="en-US"/>
              </w:rPr>
            </w:pPr>
            <w:r>
              <w:rPr>
                <w:lang w:val="en-US"/>
              </w:rPr>
              <w:t>skills</w:t>
            </w:r>
          </w:p>
          <w:p w14:paraId="32E0B803" w14:textId="37EC7937" w:rsidR="004D416C" w:rsidRDefault="004D416C" w:rsidP="004D416C">
            <w:pPr>
              <w:rPr>
                <w:lang w:val="en-US"/>
              </w:rPr>
            </w:pPr>
            <w:r>
              <w:rPr>
                <w:lang w:val="en-US"/>
              </w:rPr>
              <w:t>Problem solving</w:t>
            </w:r>
          </w:p>
          <w:p w14:paraId="350EB628" w14:textId="129CB09F" w:rsidR="004D416C" w:rsidRDefault="004D416C" w:rsidP="004D416C">
            <w:pPr>
              <w:rPr>
                <w:lang w:val="en-US"/>
              </w:rPr>
            </w:pPr>
            <w:r>
              <w:rPr>
                <w:lang w:val="en-US"/>
              </w:rPr>
              <w:t>IDEs and Terminals</w:t>
            </w:r>
          </w:p>
          <w:p w14:paraId="7DD9D6A6" w14:textId="77777777" w:rsidR="004D416C" w:rsidRDefault="004D416C" w:rsidP="004D416C">
            <w:pPr>
              <w:rPr>
                <w:lang w:val="en-US"/>
              </w:rPr>
            </w:pPr>
            <w:r>
              <w:rPr>
                <w:lang w:val="en-US"/>
              </w:rPr>
              <w:t>Microsoft Office programs</w:t>
            </w:r>
          </w:p>
          <w:p w14:paraId="42358D5C" w14:textId="77777777" w:rsidR="004D416C" w:rsidRDefault="004D416C" w:rsidP="004D416C">
            <w:pPr>
              <w:rPr>
                <w:lang w:val="en-US"/>
              </w:rPr>
            </w:pPr>
          </w:p>
          <w:p w14:paraId="0E802017" w14:textId="0D8067C9" w:rsidR="00FB2BAD" w:rsidRPr="00FB2BAD" w:rsidRDefault="00FB2BAD" w:rsidP="00FB2BAD">
            <w:pPr>
              <w:rPr>
                <w:lang w:val="en-US"/>
              </w:rPr>
            </w:pPr>
          </w:p>
        </w:tc>
        <w:tc>
          <w:tcPr>
            <w:tcW w:w="283" w:type="dxa"/>
          </w:tcPr>
          <w:p w14:paraId="645BD5F0" w14:textId="0D08037E" w:rsidR="001B2ABD" w:rsidRPr="002645DA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392" w:type="dxa"/>
          </w:tcPr>
          <w:p w14:paraId="58D9B7BD" w14:textId="586E3EF2" w:rsidR="002D459D" w:rsidRPr="002645DA" w:rsidRDefault="00684F8E" w:rsidP="00CE4EA4">
            <w:pPr>
              <w:pStyle w:val="Balk2"/>
              <w:spacing w:before="120"/>
              <w:rPr>
                <w:lang w:val="en-US"/>
              </w:rPr>
            </w:pPr>
            <w:r w:rsidRPr="002645DA">
              <w:rPr>
                <w:lang w:val="en-US"/>
              </w:rPr>
              <w:t>Education</w:t>
            </w:r>
            <w:r w:rsidR="00717296">
              <w:rPr>
                <w:lang w:val="en-US"/>
              </w:rPr>
              <w:t xml:space="preserve"> summary</w:t>
            </w:r>
          </w:p>
          <w:p w14:paraId="21B7F01D" w14:textId="220DBD1A" w:rsidR="00B67FD3" w:rsidRDefault="00B67FD3" w:rsidP="00684F8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High School</w:t>
            </w:r>
          </w:p>
          <w:p w14:paraId="041C411A" w14:textId="77777777" w:rsidR="00B67FD3" w:rsidRDefault="00B67FD3" w:rsidP="00684F8E">
            <w:pPr>
              <w:rPr>
                <w:b/>
                <w:bCs/>
                <w:lang w:val="en-US"/>
              </w:rPr>
            </w:pPr>
          </w:p>
          <w:p w14:paraId="5A2A25F0" w14:textId="03F86A20" w:rsidR="00684F8E" w:rsidRPr="002645DA" w:rsidRDefault="00684F8E" w:rsidP="00684F8E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 xml:space="preserve">W3Schools HTML, </w:t>
            </w:r>
            <w:r w:rsidR="003468FC">
              <w:rPr>
                <w:b/>
                <w:bCs/>
                <w:lang w:val="en-US"/>
              </w:rPr>
              <w:t>CSS</w:t>
            </w:r>
            <w:r w:rsidRPr="002645DA">
              <w:rPr>
                <w:b/>
                <w:bCs/>
                <w:lang w:val="en-US"/>
              </w:rPr>
              <w:t>, JAVASCRIPT and php courses</w:t>
            </w:r>
          </w:p>
          <w:p w14:paraId="26077DD9" w14:textId="77777777" w:rsidR="005D02BB" w:rsidRPr="002645DA" w:rsidRDefault="005D02BB" w:rsidP="005D02BB">
            <w:pPr>
              <w:rPr>
                <w:lang w:val="en-US"/>
              </w:rPr>
            </w:pPr>
          </w:p>
          <w:p w14:paraId="571DA083" w14:textId="4A2B198E" w:rsidR="00684F8E" w:rsidRPr="002645DA" w:rsidRDefault="005D02BB" w:rsidP="00684F8E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 xml:space="preserve">Python Django Web Framework – Full Course for Beginners presented by freeCodeCamp.org </w:t>
            </w:r>
            <w:r w:rsidR="002D459D" w:rsidRPr="002645DA">
              <w:rPr>
                <w:b/>
                <w:bCs/>
                <w:lang w:val="en-US"/>
              </w:rPr>
              <w:t>on YouTube</w:t>
            </w:r>
          </w:p>
          <w:p w14:paraId="6077948B" w14:textId="61D306BB" w:rsidR="007C638E" w:rsidRPr="002645DA" w:rsidRDefault="007C638E" w:rsidP="00684F8E">
            <w:pPr>
              <w:rPr>
                <w:lang w:val="en-US"/>
              </w:rPr>
            </w:pPr>
          </w:p>
          <w:p w14:paraId="74F87E6E" w14:textId="7C172B9B" w:rsidR="002D459D" w:rsidRPr="002645DA" w:rsidRDefault="002D459D" w:rsidP="002D459D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Full-Featured Web App with Django presented by Corey Schafer on YouTube</w:t>
            </w:r>
          </w:p>
          <w:p w14:paraId="4AA7ADA6" w14:textId="77777777" w:rsidR="00FB5D59" w:rsidRPr="002645DA" w:rsidRDefault="00FB5D59" w:rsidP="00FB5D59">
            <w:pPr>
              <w:rPr>
                <w:b/>
                <w:bCs/>
                <w:lang w:val="en-US"/>
              </w:rPr>
            </w:pPr>
          </w:p>
          <w:p w14:paraId="74E1E5C2" w14:textId="03A777B3" w:rsidR="00FB5D59" w:rsidRPr="002645DA" w:rsidRDefault="00FB5D59" w:rsidP="00FB5D59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Beginner's Tutorial for React – Full Course for Beginners presented by freeCodeCamp.org on YouTube</w:t>
            </w:r>
          </w:p>
          <w:p w14:paraId="417C10B8" w14:textId="77777777" w:rsidR="00FB5D59" w:rsidRPr="002645DA" w:rsidRDefault="00FB5D59" w:rsidP="00FB5D59">
            <w:pPr>
              <w:rPr>
                <w:b/>
                <w:bCs/>
                <w:lang w:val="en-US"/>
              </w:rPr>
            </w:pPr>
          </w:p>
          <w:p w14:paraId="71FB6508" w14:textId="3CB31CF7" w:rsidR="00FB5D59" w:rsidRPr="002645DA" w:rsidRDefault="00FB5D59" w:rsidP="00D56F97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React JS - React Tutorial for Beginners presented by Programming with Mosh on YouTube</w:t>
            </w:r>
          </w:p>
          <w:p w14:paraId="43865D97" w14:textId="77777777" w:rsidR="00684F8E" w:rsidRPr="002645DA" w:rsidRDefault="00684F8E" w:rsidP="00684F8E">
            <w:pPr>
              <w:rPr>
                <w:lang w:val="en-US"/>
              </w:rPr>
            </w:pPr>
          </w:p>
          <w:p w14:paraId="6B9CCB41" w14:textId="32D4BB2F" w:rsidR="00036450" w:rsidRPr="002645DA" w:rsidRDefault="00684F8E" w:rsidP="00B359E4">
            <w:pPr>
              <w:pStyle w:val="Balk4"/>
              <w:rPr>
                <w:lang w:val="en-US"/>
              </w:rPr>
            </w:pPr>
            <w:r w:rsidRPr="002645DA">
              <w:rPr>
                <w:lang w:val="en-US"/>
              </w:rPr>
              <w:t>Harvard C50AI free course – introduction to Artificial Intelligence</w:t>
            </w:r>
            <w:r w:rsidR="007D5AD5">
              <w:rPr>
                <w:lang w:val="en-US"/>
              </w:rPr>
              <w:t xml:space="preserve"> with Python</w:t>
            </w:r>
          </w:p>
          <w:p w14:paraId="761FF1C1" w14:textId="2DD66D8B" w:rsidR="00FB5D59" w:rsidRPr="002645DA" w:rsidRDefault="00FB5D59" w:rsidP="00FB5D59">
            <w:pPr>
              <w:rPr>
                <w:lang w:val="en-US"/>
              </w:rPr>
            </w:pPr>
            <w:r w:rsidRPr="002645DA">
              <w:rPr>
                <w:lang w:val="en-US"/>
              </w:rPr>
              <w:t>Currently in progress</w:t>
            </w:r>
          </w:p>
          <w:p w14:paraId="16E6FFD7" w14:textId="4DC48EC3" w:rsidR="00036450" w:rsidRPr="002645DA" w:rsidRDefault="002D459D" w:rsidP="00036450">
            <w:pPr>
              <w:pStyle w:val="Balk2"/>
              <w:rPr>
                <w:lang w:val="en-US"/>
              </w:rPr>
            </w:pPr>
            <w:r w:rsidRPr="002645DA">
              <w:rPr>
                <w:lang w:val="en-US"/>
              </w:rPr>
              <w:t xml:space="preserve">Career </w:t>
            </w:r>
            <w:r w:rsidR="00C3296D" w:rsidRPr="002645DA">
              <w:rPr>
                <w:lang w:val="en-US"/>
              </w:rPr>
              <w:t>summary</w:t>
            </w:r>
          </w:p>
          <w:p w14:paraId="0240BCD1" w14:textId="34A16C22" w:rsidR="004E13C8" w:rsidRPr="002645DA" w:rsidRDefault="004E13C8" w:rsidP="004E13C8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BlueHorizon Tercüme (</w:t>
            </w:r>
            <w:hyperlink r:id="rId13" w:history="1">
              <w:r w:rsidRPr="002645DA">
                <w:rPr>
                  <w:rStyle w:val="Kpr"/>
                  <w:b/>
                  <w:bCs/>
                  <w:lang w:val="en-US"/>
                </w:rPr>
                <w:t>tarjum-ly.com</w:t>
              </w:r>
            </w:hyperlink>
            <w:r w:rsidRPr="002645DA">
              <w:rPr>
                <w:b/>
                <w:bCs/>
                <w:lang w:val="en-US"/>
              </w:rPr>
              <w:t>) – En-Tr-Ar Translator</w:t>
            </w:r>
          </w:p>
          <w:p w14:paraId="72827F17" w14:textId="62CAA45C" w:rsidR="004E13C8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01/01/2021 – 31/05/2021</w:t>
            </w:r>
          </w:p>
          <w:p w14:paraId="4F7EFD26" w14:textId="77777777" w:rsidR="004E13C8" w:rsidRPr="002645DA" w:rsidRDefault="004E13C8" w:rsidP="004E13C8">
            <w:pPr>
              <w:rPr>
                <w:lang w:val="en-US"/>
              </w:rPr>
            </w:pPr>
          </w:p>
          <w:p w14:paraId="17F26B73" w14:textId="3280EF36" w:rsidR="004E13C8" w:rsidRPr="002645DA" w:rsidRDefault="007F6C32" w:rsidP="004E13C8">
            <w:pPr>
              <w:rPr>
                <w:b/>
                <w:bCs/>
                <w:lang w:val="en-US"/>
              </w:rPr>
            </w:pPr>
            <w:hyperlink r:id="rId14" w:history="1">
              <w:r w:rsidR="004E13C8" w:rsidRPr="002645DA">
                <w:rPr>
                  <w:rStyle w:val="Kpr"/>
                  <w:b/>
                  <w:bCs/>
                  <w:lang w:val="en-US"/>
                </w:rPr>
                <w:t>Tarjum-ly.com</w:t>
              </w:r>
            </w:hyperlink>
            <w:r w:rsidR="004E13C8" w:rsidRPr="002645DA">
              <w:rPr>
                <w:b/>
                <w:bCs/>
                <w:lang w:val="en-US"/>
              </w:rPr>
              <w:t xml:space="preserve"> – Backend assistant developer</w:t>
            </w:r>
          </w:p>
          <w:p w14:paraId="133B21BD" w14:textId="65784CE5" w:rsidR="004E13C8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01/06/2021 – 31/11/2021</w:t>
            </w:r>
          </w:p>
          <w:p w14:paraId="1109837D" w14:textId="77777777" w:rsidR="004E13C8" w:rsidRPr="002645DA" w:rsidRDefault="004E13C8" w:rsidP="004E13C8">
            <w:pPr>
              <w:rPr>
                <w:lang w:val="en-US"/>
              </w:rPr>
            </w:pPr>
          </w:p>
          <w:p w14:paraId="37BB1A47" w14:textId="591800B4" w:rsidR="004E13C8" w:rsidRPr="002645DA" w:rsidRDefault="004E13C8" w:rsidP="004E13C8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DİMAŞK OFİSİ – En-Tr-Ar Translator</w:t>
            </w:r>
          </w:p>
          <w:p w14:paraId="6A28581E" w14:textId="24A8123F" w:rsidR="004E13C8" w:rsidRPr="002645DA" w:rsidRDefault="004E13C8" w:rsidP="004E13C8">
            <w:pPr>
              <w:rPr>
                <w:lang w:val="en-US"/>
              </w:rPr>
            </w:pPr>
            <w:r w:rsidRPr="002645DA">
              <w:rPr>
                <w:lang w:val="en-US"/>
              </w:rPr>
              <w:t>01/12/2021 – Until Now</w:t>
            </w:r>
          </w:p>
          <w:p w14:paraId="5ED0C7FD" w14:textId="0A950B3B" w:rsidR="005A787D" w:rsidRPr="002645DA" w:rsidRDefault="005A787D" w:rsidP="004E13C8">
            <w:pPr>
              <w:rPr>
                <w:lang w:val="en-US"/>
              </w:rPr>
            </w:pPr>
          </w:p>
          <w:p w14:paraId="331370C4" w14:textId="06F40AFF" w:rsidR="005A787D" w:rsidRPr="002645DA" w:rsidRDefault="005A787D" w:rsidP="005A787D">
            <w:pPr>
              <w:pStyle w:val="Balk2"/>
              <w:rPr>
                <w:caps w:val="0"/>
                <w:lang w:val="en-US"/>
              </w:rPr>
            </w:pPr>
            <w:r w:rsidRPr="002645DA">
              <w:rPr>
                <w:caps w:val="0"/>
                <w:lang w:val="en-US"/>
              </w:rPr>
              <w:t>PROJECTS</w:t>
            </w:r>
          </w:p>
          <w:p w14:paraId="12DC9381" w14:textId="7F8746A3" w:rsidR="005A787D" w:rsidRPr="002645DA" w:rsidRDefault="005A787D" w:rsidP="005A787D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To-do App – (Full-stack)</w:t>
            </w:r>
          </w:p>
          <w:p w14:paraId="03ADCE89" w14:textId="1ECCE49C" w:rsidR="005A787D" w:rsidRPr="002645DA" w:rsidRDefault="005A787D" w:rsidP="005A787D">
            <w:pPr>
              <w:rPr>
                <w:lang w:val="en-US"/>
              </w:rPr>
            </w:pPr>
            <w:r w:rsidRPr="002645DA">
              <w:rPr>
                <w:lang w:val="en-US"/>
              </w:rPr>
              <w:t>Personal Project – (</w:t>
            </w:r>
            <w:hyperlink r:id="rId15" w:history="1">
              <w:r w:rsidRPr="002645DA">
                <w:rPr>
                  <w:rStyle w:val="Kpr"/>
                  <w:lang w:val="en-US"/>
                </w:rPr>
                <w:t>Website</w:t>
              </w:r>
            </w:hyperlink>
            <w:r w:rsidRPr="002645DA">
              <w:rPr>
                <w:lang w:val="en-US"/>
              </w:rPr>
              <w:t>) – (</w:t>
            </w:r>
            <w:hyperlink r:id="rId16" w:history="1">
              <w:r w:rsidR="003F0CF3" w:rsidRPr="002645DA">
                <w:rPr>
                  <w:rStyle w:val="Kpr"/>
                  <w:lang w:val="en-US"/>
                </w:rPr>
                <w:t>Rest API</w:t>
              </w:r>
            </w:hyperlink>
            <w:r w:rsidRPr="002645DA">
              <w:rPr>
                <w:lang w:val="en-US"/>
              </w:rPr>
              <w:t>) (</w:t>
            </w:r>
            <w:hyperlink r:id="rId17" w:history="1">
              <w:r w:rsidRPr="002645DA">
                <w:rPr>
                  <w:rStyle w:val="Kpr"/>
                  <w:lang w:val="en-US"/>
                </w:rPr>
                <w:t>Frontend</w:t>
              </w:r>
            </w:hyperlink>
            <w:r w:rsidRPr="002645DA">
              <w:rPr>
                <w:lang w:val="en-US"/>
              </w:rPr>
              <w:t>)</w:t>
            </w:r>
          </w:p>
          <w:p w14:paraId="356B01ED" w14:textId="1CA31C40" w:rsidR="003F0CF3" w:rsidRPr="002645DA" w:rsidRDefault="003F0CF3" w:rsidP="005A787D">
            <w:pPr>
              <w:rPr>
                <w:lang w:val="en-US"/>
              </w:rPr>
            </w:pPr>
            <w:r w:rsidRPr="002645DA">
              <w:rPr>
                <w:lang w:val="en-US"/>
              </w:rPr>
              <w:t xml:space="preserve">Used React.js for frontend </w:t>
            </w:r>
            <w:r w:rsidR="00AC5790" w:rsidRPr="002645DA">
              <w:rPr>
                <w:lang w:val="en-US"/>
              </w:rPr>
              <w:t>to receive the data from</w:t>
            </w:r>
            <w:r w:rsidRPr="002645DA">
              <w:rPr>
                <w:lang w:val="en-US"/>
              </w:rPr>
              <w:t xml:space="preserve"> Django</w:t>
            </w:r>
            <w:r w:rsidR="003579D3" w:rsidRPr="002645DA">
              <w:rPr>
                <w:lang w:val="en-US"/>
              </w:rPr>
              <w:t xml:space="preserve"> </w:t>
            </w:r>
            <w:r w:rsidRPr="002645DA">
              <w:rPr>
                <w:lang w:val="en-US"/>
              </w:rPr>
              <w:t>Rest</w:t>
            </w:r>
            <w:r w:rsidR="003579D3" w:rsidRPr="002645DA">
              <w:rPr>
                <w:lang w:val="en-US"/>
              </w:rPr>
              <w:t>-</w:t>
            </w:r>
            <w:r w:rsidRPr="002645DA">
              <w:rPr>
                <w:lang w:val="en-US"/>
              </w:rPr>
              <w:t>API database</w:t>
            </w:r>
          </w:p>
          <w:p w14:paraId="4156D659" w14:textId="77777777" w:rsidR="003579D3" w:rsidRPr="002645DA" w:rsidRDefault="003579D3" w:rsidP="005A787D">
            <w:pPr>
              <w:rPr>
                <w:lang w:val="en-US"/>
              </w:rPr>
            </w:pPr>
          </w:p>
          <w:p w14:paraId="317A06AC" w14:textId="63AB3C76" w:rsidR="003F0CF3" w:rsidRPr="002645DA" w:rsidRDefault="003F0CF3" w:rsidP="005A787D">
            <w:pPr>
              <w:rPr>
                <w:b/>
                <w:bCs/>
                <w:lang w:val="en-US"/>
              </w:rPr>
            </w:pPr>
            <w:r w:rsidRPr="002645DA">
              <w:rPr>
                <w:b/>
                <w:bCs/>
                <w:lang w:val="en-US"/>
              </w:rPr>
              <w:t>Restaurant Database Rest API – (Only Backend)</w:t>
            </w:r>
          </w:p>
          <w:p w14:paraId="77B017E5" w14:textId="1FA0E693" w:rsidR="003F0CF3" w:rsidRPr="002645DA" w:rsidRDefault="003F0CF3" w:rsidP="005A787D">
            <w:pPr>
              <w:rPr>
                <w:lang w:val="en-US"/>
              </w:rPr>
            </w:pPr>
            <w:r w:rsidRPr="002645DA">
              <w:rPr>
                <w:lang w:val="en-US"/>
              </w:rPr>
              <w:t>Personal Project – (</w:t>
            </w:r>
            <w:hyperlink r:id="rId18" w:history="1">
              <w:r w:rsidRPr="002645DA">
                <w:rPr>
                  <w:rStyle w:val="Kpr"/>
                  <w:lang w:val="en-US"/>
                </w:rPr>
                <w:t>Rest API</w:t>
              </w:r>
            </w:hyperlink>
            <w:r w:rsidRPr="002645DA">
              <w:rPr>
                <w:lang w:val="en-US"/>
              </w:rPr>
              <w:t>)</w:t>
            </w:r>
          </w:p>
          <w:p w14:paraId="2A5AAA86" w14:textId="07FA1144" w:rsidR="00036450" w:rsidRPr="002645DA" w:rsidRDefault="0058696A" w:rsidP="007C638E">
            <w:pPr>
              <w:rPr>
                <w:lang w:val="en-US"/>
              </w:rPr>
            </w:pPr>
            <w:r w:rsidRPr="002645DA">
              <w:rPr>
                <w:lang w:val="en-US"/>
              </w:rPr>
              <w:t>SQLite database managed by Django Rest</w:t>
            </w:r>
            <w:r w:rsidR="00AC5790" w:rsidRPr="002645DA">
              <w:rPr>
                <w:lang w:val="en-US"/>
              </w:rPr>
              <w:t>-</w:t>
            </w:r>
            <w:r w:rsidRPr="002645DA">
              <w:rPr>
                <w:lang w:val="en-US"/>
              </w:rPr>
              <w:t xml:space="preserve">API that can deliver database’s information to other </w:t>
            </w:r>
            <w:r w:rsidR="00AC5790" w:rsidRPr="002645DA">
              <w:rPr>
                <w:lang w:val="en-US"/>
              </w:rPr>
              <w:t xml:space="preserve">authorized </w:t>
            </w:r>
            <w:r w:rsidRPr="002645DA">
              <w:rPr>
                <w:lang w:val="en-US"/>
              </w:rPr>
              <w:t>applications</w:t>
            </w:r>
            <w:r w:rsidR="00AC5790" w:rsidRPr="002645DA">
              <w:rPr>
                <w:lang w:val="en-US"/>
              </w:rPr>
              <w:t xml:space="preserve"> just like the To-do app.</w:t>
            </w:r>
            <w:r w:rsidRPr="002645DA">
              <w:rPr>
                <w:lang w:val="en-US"/>
              </w:rPr>
              <w:t xml:space="preserve"> </w:t>
            </w:r>
          </w:p>
        </w:tc>
      </w:tr>
    </w:tbl>
    <w:p w14:paraId="5EAFABEA" w14:textId="15C408D5" w:rsidR="0043117B" w:rsidRPr="002645DA" w:rsidRDefault="007F6C32" w:rsidP="00C13C97">
      <w:pPr>
        <w:rPr>
          <w:lang w:val="en-US"/>
        </w:rPr>
      </w:pPr>
    </w:p>
    <w:sectPr w:rsidR="0043117B" w:rsidRPr="002645DA" w:rsidSect="00AE7882">
      <w:headerReference w:type="default" r:id="rId19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5AA21" w14:textId="77777777" w:rsidR="007F6C32" w:rsidRDefault="007F6C32" w:rsidP="000C45FF">
      <w:r>
        <w:separator/>
      </w:r>
    </w:p>
  </w:endnote>
  <w:endnote w:type="continuationSeparator" w:id="0">
    <w:p w14:paraId="51D4354E" w14:textId="77777777" w:rsidR="007F6C32" w:rsidRDefault="007F6C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533E" w14:textId="77777777" w:rsidR="007F6C32" w:rsidRDefault="007F6C32" w:rsidP="000C45FF">
      <w:r>
        <w:separator/>
      </w:r>
    </w:p>
  </w:footnote>
  <w:footnote w:type="continuationSeparator" w:id="0">
    <w:p w14:paraId="44342088" w14:textId="77777777" w:rsidR="007F6C32" w:rsidRDefault="007F6C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02E2" w14:textId="77777777" w:rsidR="000C45FF" w:rsidRDefault="000C45FF">
    <w:pPr>
      <w:pStyle w:val="stBilgi"/>
    </w:pPr>
    <w:r>
      <w:rPr>
        <w:noProof/>
        <w:lang w:bidi="tr-TR"/>
      </w:rPr>
      <w:drawing>
        <wp:anchor distT="0" distB="0" distL="114300" distR="114300" simplePos="0" relativeHeight="251658240" behindDoc="1" locked="0" layoutInCell="1" allowOverlap="1" wp14:anchorId="0555A48B" wp14:editId="41960D70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Grafik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81F0F"/>
    <w:multiLevelType w:val="hybridMultilevel"/>
    <w:tmpl w:val="D8944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F8E"/>
    <w:rsid w:val="00036450"/>
    <w:rsid w:val="00094499"/>
    <w:rsid w:val="000C45FF"/>
    <w:rsid w:val="000E3FD1"/>
    <w:rsid w:val="00112054"/>
    <w:rsid w:val="001462B4"/>
    <w:rsid w:val="001525E1"/>
    <w:rsid w:val="00180329"/>
    <w:rsid w:val="0019001F"/>
    <w:rsid w:val="001A74A5"/>
    <w:rsid w:val="001B2ABD"/>
    <w:rsid w:val="001B79F4"/>
    <w:rsid w:val="001E0391"/>
    <w:rsid w:val="001E1759"/>
    <w:rsid w:val="001E192D"/>
    <w:rsid w:val="001F1ECC"/>
    <w:rsid w:val="002400EB"/>
    <w:rsid w:val="00256CF7"/>
    <w:rsid w:val="002645DA"/>
    <w:rsid w:val="00281FD5"/>
    <w:rsid w:val="002D459D"/>
    <w:rsid w:val="0030481B"/>
    <w:rsid w:val="003156FC"/>
    <w:rsid w:val="003254B5"/>
    <w:rsid w:val="003360FA"/>
    <w:rsid w:val="003468FC"/>
    <w:rsid w:val="003579D3"/>
    <w:rsid w:val="0037121F"/>
    <w:rsid w:val="003A6B7D"/>
    <w:rsid w:val="003B06CA"/>
    <w:rsid w:val="003F0CF3"/>
    <w:rsid w:val="004071FC"/>
    <w:rsid w:val="00445947"/>
    <w:rsid w:val="004757EA"/>
    <w:rsid w:val="004813B3"/>
    <w:rsid w:val="00496591"/>
    <w:rsid w:val="004C63E4"/>
    <w:rsid w:val="004D3011"/>
    <w:rsid w:val="004D416C"/>
    <w:rsid w:val="004E13C8"/>
    <w:rsid w:val="005262AC"/>
    <w:rsid w:val="00554B8C"/>
    <w:rsid w:val="0058696A"/>
    <w:rsid w:val="005A787D"/>
    <w:rsid w:val="005D02BB"/>
    <w:rsid w:val="005E39D5"/>
    <w:rsid w:val="00600670"/>
    <w:rsid w:val="0062123A"/>
    <w:rsid w:val="00646E75"/>
    <w:rsid w:val="00652A8F"/>
    <w:rsid w:val="00665D73"/>
    <w:rsid w:val="006771D0"/>
    <w:rsid w:val="00684F8E"/>
    <w:rsid w:val="006A2520"/>
    <w:rsid w:val="00715FCB"/>
    <w:rsid w:val="00717296"/>
    <w:rsid w:val="00743101"/>
    <w:rsid w:val="00757015"/>
    <w:rsid w:val="007775E1"/>
    <w:rsid w:val="007867A0"/>
    <w:rsid w:val="0079105A"/>
    <w:rsid w:val="007927F5"/>
    <w:rsid w:val="007C638E"/>
    <w:rsid w:val="007D5AD5"/>
    <w:rsid w:val="007F6C32"/>
    <w:rsid w:val="00802CA0"/>
    <w:rsid w:val="009260CD"/>
    <w:rsid w:val="00952C25"/>
    <w:rsid w:val="009571E9"/>
    <w:rsid w:val="00973F14"/>
    <w:rsid w:val="00991717"/>
    <w:rsid w:val="00A2118D"/>
    <w:rsid w:val="00A56945"/>
    <w:rsid w:val="00A702DC"/>
    <w:rsid w:val="00AC5790"/>
    <w:rsid w:val="00AD76E2"/>
    <w:rsid w:val="00AE7882"/>
    <w:rsid w:val="00B20152"/>
    <w:rsid w:val="00B359E4"/>
    <w:rsid w:val="00B57D98"/>
    <w:rsid w:val="00B67FD3"/>
    <w:rsid w:val="00B70850"/>
    <w:rsid w:val="00C066B6"/>
    <w:rsid w:val="00C13C97"/>
    <w:rsid w:val="00C3296D"/>
    <w:rsid w:val="00C37BA1"/>
    <w:rsid w:val="00C4674C"/>
    <w:rsid w:val="00C506CF"/>
    <w:rsid w:val="00C72BED"/>
    <w:rsid w:val="00C8333A"/>
    <w:rsid w:val="00C9578B"/>
    <w:rsid w:val="00CA64A7"/>
    <w:rsid w:val="00CB0055"/>
    <w:rsid w:val="00CE4EA4"/>
    <w:rsid w:val="00D219EE"/>
    <w:rsid w:val="00D2522B"/>
    <w:rsid w:val="00D422DE"/>
    <w:rsid w:val="00D5459D"/>
    <w:rsid w:val="00D56F97"/>
    <w:rsid w:val="00D937C9"/>
    <w:rsid w:val="00DA1F4D"/>
    <w:rsid w:val="00DD172A"/>
    <w:rsid w:val="00DE53CD"/>
    <w:rsid w:val="00E25A26"/>
    <w:rsid w:val="00E4381A"/>
    <w:rsid w:val="00E55D74"/>
    <w:rsid w:val="00E826CC"/>
    <w:rsid w:val="00E91254"/>
    <w:rsid w:val="00F32D82"/>
    <w:rsid w:val="00F60274"/>
    <w:rsid w:val="00F77FB9"/>
    <w:rsid w:val="00FA1172"/>
    <w:rsid w:val="00FB068F"/>
    <w:rsid w:val="00FB2BAD"/>
    <w:rsid w:val="00F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C219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tr-T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7C638E"/>
    <w:rPr>
      <w:sz w:val="18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Balk3">
    <w:name w:val="heading 3"/>
    <w:basedOn w:val="Normal"/>
    <w:next w:val="Normal"/>
    <w:link w:val="Balk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Balk4">
    <w:name w:val="heading 4"/>
    <w:basedOn w:val="Normal"/>
    <w:next w:val="Normal"/>
    <w:link w:val="Balk4Char"/>
    <w:uiPriority w:val="9"/>
    <w:qFormat/>
    <w:rsid w:val="00B359E4"/>
    <w:pPr>
      <w:outlineLvl w:val="3"/>
    </w:pPr>
    <w:rPr>
      <w:b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2ABD"/>
    <w:rPr>
      <w:caps/>
      <w:color w:val="000000" w:themeColor="text1"/>
      <w:sz w:val="96"/>
      <w:szCs w:val="76"/>
    </w:rPr>
  </w:style>
  <w:style w:type="character" w:styleId="Vurgu">
    <w:name w:val="Emphasis"/>
    <w:basedOn w:val="VarsaylanParagrafYazTipi"/>
    <w:uiPriority w:val="11"/>
    <w:semiHidden/>
    <w:qFormat/>
    <w:rsid w:val="00E25A26"/>
    <w:rPr>
      <w:i/>
      <w:iCs/>
    </w:rPr>
  </w:style>
  <w:style w:type="character" w:customStyle="1" w:styleId="Balk1Char">
    <w:name w:val="Başlık 1 Char"/>
    <w:basedOn w:val="VarsaylanParagrafYazTipi"/>
    <w:link w:val="Balk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arih">
    <w:name w:val="Date"/>
    <w:basedOn w:val="Normal"/>
    <w:next w:val="Normal"/>
    <w:link w:val="TarihChar"/>
    <w:uiPriority w:val="99"/>
    <w:rsid w:val="00036450"/>
  </w:style>
  <w:style w:type="character" w:customStyle="1" w:styleId="TarihChar">
    <w:name w:val="Tarih Char"/>
    <w:basedOn w:val="VarsaylanParagrafYazTipi"/>
    <w:link w:val="Tarih"/>
    <w:uiPriority w:val="99"/>
    <w:rsid w:val="00036450"/>
    <w:rPr>
      <w:sz w:val="18"/>
      <w:szCs w:val="22"/>
    </w:rPr>
  </w:style>
  <w:style w:type="character" w:styleId="Kpr">
    <w:name w:val="Hyperlink"/>
    <w:basedOn w:val="VarsaylanParagrafYazTipi"/>
    <w:uiPriority w:val="99"/>
    <w:unhideWhenUsed/>
    <w:rsid w:val="00281FD5"/>
    <w:rPr>
      <w:color w:val="B85A22" w:themeColor="accent2" w:themeShade="BF"/>
      <w:u w:val="single"/>
    </w:rPr>
  </w:style>
  <w:style w:type="character" w:styleId="zmlenmeyenBahsetme">
    <w:name w:val="Unresolved Mention"/>
    <w:basedOn w:val="VarsaylanParagrafYazTipi"/>
    <w:uiPriority w:val="99"/>
    <w:semiHidden/>
    <w:rsid w:val="004813B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0C45FF"/>
    <w:rPr>
      <w:sz w:val="22"/>
      <w:szCs w:val="22"/>
    </w:rPr>
  </w:style>
  <w:style w:type="paragraph" w:styleId="AltBilgi">
    <w:name w:val="footer"/>
    <w:basedOn w:val="Normal"/>
    <w:link w:val="AltBilgi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0C45FF"/>
    <w:rPr>
      <w:sz w:val="22"/>
      <w:szCs w:val="22"/>
    </w:rPr>
  </w:style>
  <w:style w:type="table" w:styleId="TabloKlavuzu">
    <w:name w:val="Table Grid"/>
    <w:basedOn w:val="NormalTablo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1B2ABD"/>
    <w:rPr>
      <w:color w:val="808080"/>
    </w:rPr>
  </w:style>
  <w:style w:type="paragraph" w:styleId="Altyaz">
    <w:name w:val="Subtitle"/>
    <w:basedOn w:val="Normal"/>
    <w:next w:val="Normal"/>
    <w:link w:val="Altyaz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ltyazChar">
    <w:name w:val="Altyazı Char"/>
    <w:basedOn w:val="VarsaylanParagrafYazTipi"/>
    <w:link w:val="Altyaz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Balk3Char">
    <w:name w:val="Başlık 3 Char"/>
    <w:basedOn w:val="VarsaylanParagrafYazTipi"/>
    <w:link w:val="Balk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Balk4Char">
    <w:name w:val="Başlık 4 Char"/>
    <w:basedOn w:val="VarsaylanParagrafYazTipi"/>
    <w:link w:val="Balk4"/>
    <w:uiPriority w:val="9"/>
    <w:rsid w:val="00B359E4"/>
    <w:rPr>
      <w:b/>
      <w:sz w:val="18"/>
      <w:szCs w:val="22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219EE"/>
    <w:rPr>
      <w:rFonts w:ascii="Segoe UI" w:hAnsi="Segoe UI" w:cs="Segoe UI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19EE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13C97"/>
    <w:rPr>
      <w:color w:val="704404" w:themeColor="followedHyperlink"/>
      <w:u w:val="single"/>
    </w:rPr>
  </w:style>
  <w:style w:type="paragraph" w:styleId="ListeParagraf">
    <w:name w:val="List Paragraph"/>
    <w:basedOn w:val="Normal"/>
    <w:uiPriority w:val="34"/>
    <w:semiHidden/>
    <w:qFormat/>
    <w:rsid w:val="0026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arjum-ly.com" TargetMode="External"/><Relationship Id="rId18" Type="http://schemas.openxmlformats.org/officeDocument/2006/relationships/hyperlink" Target="https://mardood.pythonanywhere.com/api/v1.1/categories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Tel:00905541786628" TargetMode="External"/><Relationship Id="rId17" Type="http://schemas.openxmlformats.org/officeDocument/2006/relationships/hyperlink" Target="https://github.com/muhammedmardood/todo-app-fronten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uhammedmardood/Todo-App-Rest-API-Backen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muhammedmardood" TargetMode="External"/><Relationship Id="rId5" Type="http://schemas.openxmlformats.org/officeDocument/2006/relationships/styles" Target="styles.xml"/><Relationship Id="rId15" Type="http://schemas.openxmlformats.org/officeDocument/2006/relationships/hyperlink" Target="https://muhammedmardood.pythonanywhere.com/" TargetMode="External"/><Relationship Id="rId10" Type="http://schemas.openxmlformats.org/officeDocument/2006/relationships/hyperlink" Target="mailto:mardoodmuhammed@outlook.com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arjum-ly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do\AppData\Local\Microsoft\Office\16.0\DTS\tr-TR%7bF3CE431C-8EB9-47C6-8373-6B20C898ED97%7d\%7b143050C2-456A-4075-B0BB-790054E66695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{143050C2-456A-4075-B0BB-790054E66695}tf00546271_win32.dotx</Template>
  <TotalTime>0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2022-06-19T17:39:00Z</dcterms:created>
  <dcterms:modified xsi:type="dcterms:W3CDTF">2022-06-27T18:36:00Z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